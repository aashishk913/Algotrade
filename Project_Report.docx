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6206209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06911">
                              <w:rPr>
                                <w:rFonts w:ascii="Arial" w:hAnsi="Arial" w:cs="Arial"/>
                                <w:sz w:val="56"/>
                              </w:rPr>
                              <w:t>Grammatical Mad Libs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56206209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06911">
                        <w:rPr>
                          <w:rFonts w:ascii="Arial" w:hAnsi="Arial" w:cs="Arial"/>
                          <w:sz w:val="56"/>
                        </w:rPr>
                        <w:t>Grammatical Mad Libs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3C88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7C0A1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0F5F578B" w:rsidR="002979C3" w:rsidRPr="00404B4F" w:rsidRDefault="0026764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4DC6198" w:rsidR="002979C3" w:rsidRPr="00B96BE2" w:rsidRDefault="0010691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30-0</w:t>
            </w:r>
            <w:bookmarkStart w:id="0" w:name="_GoBack"/>
            <w:bookmarkEnd w:id="0"/>
            <w:r w:rsidR="00267644">
              <w:rPr>
                <w:rFonts w:cs="Arial"/>
              </w:rPr>
              <w:t>4-21</w:t>
            </w:r>
          </w:p>
        </w:tc>
        <w:tc>
          <w:tcPr>
            <w:tcW w:w="863" w:type="pct"/>
            <w:vAlign w:val="center"/>
          </w:tcPr>
          <w:p w14:paraId="48DC9A5B" w14:textId="5E92B4DF" w:rsidR="001B4CE7" w:rsidRPr="007B3ACD" w:rsidRDefault="0026764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Aashish kapoor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B7F2E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C25B5" w14:textId="77777777" w:rsidR="006B7F2E" w:rsidRDefault="006B7F2E" w:rsidP="006A582B">
      <w:r>
        <w:separator/>
      </w:r>
    </w:p>
  </w:endnote>
  <w:endnote w:type="continuationSeparator" w:id="0">
    <w:p w14:paraId="3309A7D3" w14:textId="77777777" w:rsidR="006B7F2E" w:rsidRDefault="006B7F2E" w:rsidP="006A582B">
      <w:r>
        <w:continuationSeparator/>
      </w:r>
    </w:p>
  </w:endnote>
  <w:endnote w:type="continuationNotice" w:id="1">
    <w:p w14:paraId="5E6F7C08" w14:textId="77777777" w:rsidR="006B7F2E" w:rsidRDefault="006B7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5C58BFE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0691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0691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BF309" w14:textId="77777777" w:rsidR="006B7F2E" w:rsidRDefault="006B7F2E" w:rsidP="006A582B">
      <w:r>
        <w:separator/>
      </w:r>
    </w:p>
  </w:footnote>
  <w:footnote w:type="continuationSeparator" w:id="0">
    <w:p w14:paraId="1718D65D" w14:textId="77777777" w:rsidR="006B7F2E" w:rsidRDefault="006B7F2E" w:rsidP="006A582B">
      <w:r>
        <w:continuationSeparator/>
      </w:r>
    </w:p>
  </w:footnote>
  <w:footnote w:type="continuationNotice" w:id="1">
    <w:p w14:paraId="0CE0FD15" w14:textId="77777777" w:rsidR="006B7F2E" w:rsidRDefault="006B7F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6911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644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B7F2E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3654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2973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FE926AD-EA1C-4F33-BC02-D9D1B1395B3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A9298AD-A1B9-42CE-88E4-0840E236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181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aashishkapoor003@gmail.com</cp:lastModifiedBy>
  <cp:revision>24</cp:revision>
  <cp:lastPrinted>2014-03-29T07:34:00Z</cp:lastPrinted>
  <dcterms:created xsi:type="dcterms:W3CDTF">2020-05-13T03:02:00Z</dcterms:created>
  <dcterms:modified xsi:type="dcterms:W3CDTF">2021-04-30T08:23:00Z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